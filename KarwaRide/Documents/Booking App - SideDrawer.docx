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792AC" w14:textId="7DE99B72" w:rsidR="00263831" w:rsidRDefault="00CE32CC" w:rsidP="00266547">
      <w:pPr>
        <w:pStyle w:val="Title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4F8943" wp14:editId="60519B3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3500</wp14:pctPosVOffset>
                    </wp:positionV>
                  </mc:Choice>
                  <mc:Fallback>
                    <wp:positionV relativeFrom="page">
                      <wp:posOffset>351790</wp:posOffset>
                    </wp:positionV>
                  </mc:Fallback>
                </mc:AlternateContent>
                <wp:extent cx="7086600" cy="2871216"/>
                <wp:effectExtent l="0" t="0" r="0" b="0"/>
                <wp:wrapNone/>
                <wp:docPr id="8" name="Rectangle 8" descr="Title rectangl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87121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91200</wp14:pctWidth>
                </wp14:sizeRelH>
                <wp14:sizeRelV relativeFrom="page">
                  <wp14:pctHeight>28500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8BAB10D" id="Rectangle 8" o:spid="_x0000_s1026" alt="Title rectangle background" style="position:absolute;margin-left:0;margin-top:0;width:558pt;height:226.1pt;z-index:-251656192;visibility:visible;mso-wrap-style:square;mso-width-percent:912;mso-height-percent:285;mso-top-percent:35;mso-wrap-distance-left:9pt;mso-wrap-distance-top:0;mso-wrap-distance-right:9pt;mso-wrap-distance-bottom:0;mso-position-horizontal:center;mso-position-horizontal-relative:page;mso-position-vertical-relative:page;mso-width-percent:912;mso-height-percent:285;mso-top-percent:3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proofErr w:type="spellStart"/>
      <w:proofErr w:type="gramStart"/>
      <w:r w:rsidR="0066790C">
        <w:t>iOS</w:t>
      </w:r>
      <w:proofErr w:type="spellEnd"/>
      <w:proofErr w:type="gramEnd"/>
      <w:r w:rsidR="0066790C">
        <w:t xml:space="preserve"> Booking App </w:t>
      </w:r>
      <w:r w:rsidR="00BA142E">
        <w:t xml:space="preserve">Side Drawer Implementation </w:t>
      </w:r>
    </w:p>
    <w:p w14:paraId="5512C4FF" w14:textId="77777777" w:rsidR="00707CB3" w:rsidRPr="00F67A6D" w:rsidRDefault="00707CB3" w:rsidP="0066790C">
      <w:pPr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33309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C55DC" w14:textId="77777777" w:rsidR="00B52F97" w:rsidRDefault="00B52F97" w:rsidP="00707CB3">
          <w:pPr>
            <w:pStyle w:val="TOCHeading"/>
          </w:pPr>
          <w:r>
            <w:t>Table o</w:t>
          </w:r>
          <w:bookmarkStart w:id="0" w:name="_GoBack"/>
          <w:bookmarkEnd w:id="0"/>
          <w:r>
            <w:t>f Contents</w:t>
          </w:r>
        </w:p>
        <w:p w14:paraId="49C6E5EA" w14:textId="77777777" w:rsidR="00185E35" w:rsidRDefault="00B52F9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85E35">
            <w:rPr>
              <w:noProof/>
            </w:rPr>
            <w:t>Side Drawer</w:t>
          </w:r>
          <w:r w:rsidR="00185E35">
            <w:rPr>
              <w:noProof/>
            </w:rPr>
            <w:tab/>
          </w:r>
          <w:r w:rsidR="00185E35">
            <w:rPr>
              <w:noProof/>
            </w:rPr>
            <w:fldChar w:fldCharType="begin"/>
          </w:r>
          <w:r w:rsidR="00185E35">
            <w:rPr>
              <w:noProof/>
            </w:rPr>
            <w:instrText xml:space="preserve"> PAGEREF _Toc389739718 \h </w:instrText>
          </w:r>
          <w:r w:rsidR="00185E35">
            <w:rPr>
              <w:noProof/>
            </w:rPr>
          </w:r>
          <w:r w:rsidR="00185E35">
            <w:rPr>
              <w:noProof/>
            </w:rPr>
            <w:fldChar w:fldCharType="separate"/>
          </w:r>
          <w:r w:rsidR="00185E35">
            <w:rPr>
              <w:noProof/>
            </w:rPr>
            <w:t>2</w:t>
          </w:r>
          <w:r w:rsidR="00185E35">
            <w:rPr>
              <w:noProof/>
            </w:rPr>
            <w:fldChar w:fldCharType="end"/>
          </w:r>
        </w:p>
        <w:p w14:paraId="6E6F30E6" w14:textId="77777777" w:rsidR="00185E35" w:rsidRDefault="00185E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_Toc389739719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FFE23" w14:textId="77777777" w:rsidR="00B52F97" w:rsidRDefault="00B52F97">
          <w:r>
            <w:rPr>
              <w:b/>
              <w:bCs/>
              <w:noProof/>
            </w:rPr>
            <w:fldChar w:fldCharType="end"/>
          </w:r>
        </w:p>
      </w:sdtContent>
    </w:sdt>
    <w:p w14:paraId="6BB54C32" w14:textId="77777777" w:rsidR="007B2C1A" w:rsidRDefault="00B52F97" w:rsidP="00B52F97">
      <w:r>
        <w:br w:type="page"/>
      </w:r>
    </w:p>
    <w:p w14:paraId="2538FEF2" w14:textId="228E4094" w:rsidR="008E4E20" w:rsidRPr="008E4E20" w:rsidRDefault="008B71D7" w:rsidP="008E4E20">
      <w:pPr>
        <w:pStyle w:val="Heading1"/>
      </w:pPr>
      <w:bookmarkStart w:id="1" w:name="_Toc389739718"/>
      <w:r>
        <w:lastRenderedPageBreak/>
        <w:t>Side Drawer</w:t>
      </w:r>
      <w:bookmarkEnd w:id="1"/>
    </w:p>
    <w:p w14:paraId="73EAB042" w14:textId="7B7F15AB" w:rsidR="00E1697C" w:rsidRDefault="008B71D7" w:rsidP="00E1697C">
      <w:r>
        <w:t>To implement side drawer a third party control is used called “</w:t>
      </w:r>
      <w:proofErr w:type="spellStart"/>
      <w:r w:rsidRPr="008B71D7">
        <w:t>SSASideMenu</w:t>
      </w:r>
      <w:proofErr w:type="spellEnd"/>
      <w:r>
        <w:t xml:space="preserve">”. It can be downloaded from </w:t>
      </w:r>
      <w:r w:rsidRPr="008B71D7">
        <w:t>https://github.com/SSA111/SSASideMenu</w:t>
      </w:r>
      <w:r w:rsidR="00E1697C">
        <w:t xml:space="preserve"> </w:t>
      </w:r>
    </w:p>
    <w:p w14:paraId="76212714" w14:textId="77777777" w:rsidR="00E1697C" w:rsidRDefault="00E1697C" w:rsidP="00E1697C"/>
    <w:p w14:paraId="70E519FB" w14:textId="24B486BC" w:rsidR="00E1697C" w:rsidRDefault="008B71D7" w:rsidP="00E1697C">
      <w:pPr>
        <w:pStyle w:val="Heading2"/>
      </w:pPr>
      <w:bookmarkStart w:id="2" w:name="_Toc389739719"/>
      <w:r>
        <w:t>Implementation</w:t>
      </w:r>
      <w:bookmarkEnd w:id="2"/>
    </w:p>
    <w:p w14:paraId="3B50F6F1" w14:textId="77777777" w:rsidR="008B71D7" w:rsidRPr="008B71D7" w:rsidRDefault="008B71D7" w:rsidP="008B71D7">
      <w:pPr>
        <w:pStyle w:val="ListNumber"/>
      </w:pPr>
      <w:r w:rsidRPr="008B71D7">
        <w:t xml:space="preserve">Create a </w:t>
      </w:r>
      <w:proofErr w:type="spellStart"/>
      <w:r w:rsidRPr="008B71D7">
        <w:t>ViewController</w:t>
      </w:r>
      <w:proofErr w:type="spellEnd"/>
      <w:r w:rsidRPr="008B71D7">
        <w:t xml:space="preserve"> in Storyboard with type "</w:t>
      </w:r>
      <w:proofErr w:type="spellStart"/>
      <w:r w:rsidRPr="008B71D7">
        <w:t>SWRevealViewController</w:t>
      </w:r>
      <w:proofErr w:type="spellEnd"/>
      <w:r w:rsidRPr="008B71D7">
        <w:t>" and make it as "initial view controller".</w:t>
      </w:r>
    </w:p>
    <w:p w14:paraId="2C1E5A30" w14:textId="77777777" w:rsidR="008B71D7" w:rsidRPr="008B71D7" w:rsidRDefault="008B71D7" w:rsidP="008B71D7">
      <w:pPr>
        <w:pStyle w:val="ListNumber"/>
      </w:pPr>
      <w:r w:rsidRPr="008B71D7">
        <w:t xml:space="preserve">First view that is connected to </w:t>
      </w:r>
      <w:proofErr w:type="spellStart"/>
      <w:r w:rsidRPr="008B71D7">
        <w:t>SWRevealViewController</w:t>
      </w:r>
      <w:proofErr w:type="spellEnd"/>
      <w:r w:rsidRPr="008B71D7">
        <w:t xml:space="preserve"> with segue "</w:t>
      </w:r>
      <w:proofErr w:type="spellStart"/>
      <w:r w:rsidRPr="008B71D7">
        <w:t>sw_front</w:t>
      </w:r>
      <w:proofErr w:type="spellEnd"/>
      <w:r w:rsidRPr="008B71D7">
        <w:t>" do not add toggle button to show drawer. Implement login process on this first view.</w:t>
      </w:r>
    </w:p>
    <w:p w14:paraId="2376A6BA" w14:textId="77777777" w:rsidR="008B71D7" w:rsidRPr="008B71D7" w:rsidRDefault="008B71D7" w:rsidP="008B71D7">
      <w:pPr>
        <w:pStyle w:val="ListNumber"/>
      </w:pPr>
      <w:r w:rsidRPr="008B71D7">
        <w:t>After Login the view you want to show side drawer add toggle button.</w:t>
      </w:r>
    </w:p>
    <w:p w14:paraId="19E6E565" w14:textId="77777777" w:rsidR="008B71D7" w:rsidRPr="008B71D7" w:rsidRDefault="008B71D7" w:rsidP="008B71D7">
      <w:pPr>
        <w:pStyle w:val="ListNumber"/>
      </w:pPr>
      <w:r w:rsidRPr="008B71D7">
        <w:t>For logout add following line of code. </w:t>
      </w:r>
      <w:proofErr w:type="spellStart"/>
      <w:proofErr w:type="gramStart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self.revealViewController</w:t>
      </w:r>
      <w:proofErr w:type="spellEnd"/>
      <w:proofErr w:type="gramEnd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performSegue</w:t>
      </w:r>
      <w:proofErr w:type="spellEnd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withIdentifier</w:t>
      </w:r>
      <w:proofErr w:type="spellEnd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: "</w:t>
      </w:r>
      <w:proofErr w:type="spellStart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sw_front</w:t>
      </w:r>
      <w:proofErr w:type="spellEnd"/>
      <w:r w:rsidRPr="008B71D7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>", sender: self)</w:t>
      </w:r>
    </w:p>
    <w:p w14:paraId="73A5A066" w14:textId="77777777" w:rsidR="00E1697C" w:rsidRDefault="00E1697C" w:rsidP="00E1697C">
      <w:pPr>
        <w:pStyle w:val="ListNumber"/>
        <w:numPr>
          <w:ilvl w:val="0"/>
          <w:numId w:val="0"/>
        </w:numPr>
        <w:ind w:left="936"/>
      </w:pPr>
    </w:p>
    <w:p w14:paraId="49FB1388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402918F4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03AF2C99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724EA8E5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4EB245B0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28284B61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2CE084EF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3C587D3F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29C9AB1C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38B6271E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3F076A7D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1A8D06EB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2F4F201E" w14:textId="77777777" w:rsidR="008B71D7" w:rsidRDefault="008B71D7" w:rsidP="00E1697C">
      <w:pPr>
        <w:pStyle w:val="ListNumber"/>
        <w:numPr>
          <w:ilvl w:val="0"/>
          <w:numId w:val="0"/>
        </w:numPr>
        <w:ind w:left="936"/>
      </w:pPr>
    </w:p>
    <w:p w14:paraId="098FE1F7" w14:textId="5D130ADD" w:rsidR="008B71D7" w:rsidRDefault="008B71D7" w:rsidP="008B71D7">
      <w:pPr>
        <w:pStyle w:val="ListNumber"/>
        <w:numPr>
          <w:ilvl w:val="0"/>
          <w:numId w:val="0"/>
        </w:numPr>
        <w:ind w:left="270"/>
      </w:pPr>
      <w:r>
        <w:rPr>
          <w:noProof/>
        </w:rPr>
        <w:lastRenderedPageBreak/>
        <w:drawing>
          <wp:inline distT="0" distB="0" distL="0" distR="0" wp14:anchorId="74E7A381" wp14:editId="2C2D333A">
            <wp:extent cx="6852285" cy="5139055"/>
            <wp:effectExtent l="0" t="0" r="5715" b="0"/>
            <wp:docPr id="1" name="Picture 1" descr="Macintosh HD:Users:apple:Downloads:zX8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ownloads:zX8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9485" w14:textId="77777777" w:rsidR="0066790C" w:rsidRDefault="0066790C"/>
    <w:p w14:paraId="475EA15C" w14:textId="77777777" w:rsidR="0066790C" w:rsidRDefault="0066790C"/>
    <w:p w14:paraId="7F66B58B" w14:textId="7AC8EC22" w:rsidR="0066790C" w:rsidRPr="0066790C" w:rsidRDefault="0066790C" w:rsidP="0066790C"/>
    <w:sectPr w:rsidR="0066790C" w:rsidRPr="0066790C" w:rsidSect="00F67A6D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8AFB7" w14:textId="77777777" w:rsidR="00433DA1" w:rsidRDefault="00433DA1">
      <w:pPr>
        <w:spacing w:after="0" w:line="240" w:lineRule="auto"/>
      </w:pPr>
      <w:r>
        <w:separator/>
      </w:r>
    </w:p>
  </w:endnote>
  <w:endnote w:type="continuationSeparator" w:id="0">
    <w:p w14:paraId="5D443BFC" w14:textId="77777777" w:rsidR="00433DA1" w:rsidRDefault="0043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433DA1" w14:paraId="297CD40B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0275BC90" w14:textId="77777777" w:rsidR="00433DA1" w:rsidRDefault="00433DA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9CF870C" w14:textId="77777777" w:rsidR="00433DA1" w:rsidRDefault="00433DA1">
          <w:pPr>
            <w:pStyle w:val="Header"/>
            <w:jc w:val="right"/>
            <w:rPr>
              <w:caps/>
              <w:sz w:val="18"/>
            </w:rPr>
          </w:pPr>
        </w:p>
      </w:tc>
    </w:tr>
    <w:tr w:rsidR="00433DA1" w14:paraId="2B6A9E3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4DF7E24" w14:textId="77777777" w:rsidR="00433DA1" w:rsidRDefault="00433DA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Karwa tecnologies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CF7043D" w14:textId="77777777" w:rsidR="00433DA1" w:rsidRDefault="00433DA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85E3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442F72" w14:textId="77777777" w:rsidR="00433DA1" w:rsidRDefault="00433D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ABFFF" w14:textId="77777777" w:rsidR="00433DA1" w:rsidRDefault="00433DA1">
      <w:pPr>
        <w:spacing w:after="0" w:line="240" w:lineRule="auto"/>
      </w:pPr>
      <w:r>
        <w:separator/>
      </w:r>
    </w:p>
  </w:footnote>
  <w:footnote w:type="continuationSeparator" w:id="0">
    <w:p w14:paraId="5F749C7B" w14:textId="77777777" w:rsidR="00433DA1" w:rsidRDefault="0043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593CA" w14:textId="77777777" w:rsidR="00433DA1" w:rsidRDefault="00433DA1">
    <w:pPr>
      <w:pStyle w:val="Header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211485C" wp14:editId="3C11B0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86600" cy="9372600"/>
              <wp:effectExtent l="0" t="0" r="0" b="0"/>
              <wp:wrapNone/>
              <wp:docPr id="2" name="Rectangle 2" descr="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91200</wp14:pctWidth>
              </wp14:sizeRelH>
              <wp14:sizeRelV relativeFrom="page">
                <wp14:pctHeight>93200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4A442779" id="Rectangle 2" o:spid="_x0000_s1026" alt="Background rectangle" style="position:absolute;margin-left:0;margin-top:0;width:558pt;height:738pt;z-index:-251654144;visibility:visible;mso-wrap-style:square;mso-width-percent:912;mso-height-percent:932;mso-wrap-distance-left:9pt;mso-wrap-distance-top:0;mso-wrap-distance-right:9pt;mso-wrap-distance-bottom:0;mso-position-horizontal:center;mso-position-horizontal-relative:page;mso-position-vertical:center;mso-position-vertical-relative:page;mso-width-percent:912;mso-height-percent:9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" fillcolor="#eaeaea" stroked="f" strokeweight="1pt">
              <v:textbox inset="36pt,36pt,36pt,36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8B71F" w14:textId="77777777" w:rsidR="00433DA1" w:rsidRDefault="00433DA1">
    <w:pPr>
      <w:pStyle w:val="Header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9C29F6" wp14:editId="3B02752B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391BBE60" id="Rectangle 14" o:spid="_x0000_s1026" style="position:absolute;margin-left:-44.55pt;margin-top:-28.3pt;width:558pt;height:73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04C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5151F1"/>
    <w:multiLevelType w:val="multilevel"/>
    <w:tmpl w:val="8C8C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994FAF"/>
    <w:multiLevelType w:val="hybridMultilevel"/>
    <w:tmpl w:val="2026A092"/>
    <w:lvl w:ilvl="0" w:tplc="17F458E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7A4C77C6"/>
    <w:multiLevelType w:val="hybridMultilevel"/>
    <w:tmpl w:val="42F07E6A"/>
    <w:lvl w:ilvl="0" w:tplc="0E567B3E">
      <w:start w:val="1"/>
      <w:numFmt w:val="decimal"/>
      <w:pStyle w:val="ListNumber"/>
      <w:lvlText w:val="%1."/>
      <w:lvlJc w:val="left"/>
      <w:pPr>
        <w:ind w:left="936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2A"/>
    <w:rsid w:val="000C7558"/>
    <w:rsid w:val="00111C05"/>
    <w:rsid w:val="00185E35"/>
    <w:rsid w:val="00190AEB"/>
    <w:rsid w:val="00263831"/>
    <w:rsid w:val="00266547"/>
    <w:rsid w:val="002935CE"/>
    <w:rsid w:val="00351A2B"/>
    <w:rsid w:val="003545F7"/>
    <w:rsid w:val="003823B8"/>
    <w:rsid w:val="003B0310"/>
    <w:rsid w:val="00433DA1"/>
    <w:rsid w:val="00470A12"/>
    <w:rsid w:val="004B2CBF"/>
    <w:rsid w:val="00597DC2"/>
    <w:rsid w:val="005C7044"/>
    <w:rsid w:val="006648A4"/>
    <w:rsid w:val="0066790C"/>
    <w:rsid w:val="00707CB3"/>
    <w:rsid w:val="00730409"/>
    <w:rsid w:val="00742E6D"/>
    <w:rsid w:val="00755931"/>
    <w:rsid w:val="00790BC0"/>
    <w:rsid w:val="007B2C1A"/>
    <w:rsid w:val="00830F39"/>
    <w:rsid w:val="0083508A"/>
    <w:rsid w:val="008B71D7"/>
    <w:rsid w:val="008D7D82"/>
    <w:rsid w:val="008E4E20"/>
    <w:rsid w:val="00951037"/>
    <w:rsid w:val="009642BB"/>
    <w:rsid w:val="009C4FA5"/>
    <w:rsid w:val="009F06A7"/>
    <w:rsid w:val="00A0108F"/>
    <w:rsid w:val="00A21D69"/>
    <w:rsid w:val="00A40EE0"/>
    <w:rsid w:val="00A5323F"/>
    <w:rsid w:val="00B52F97"/>
    <w:rsid w:val="00B564AF"/>
    <w:rsid w:val="00B57005"/>
    <w:rsid w:val="00B742CF"/>
    <w:rsid w:val="00B75B9C"/>
    <w:rsid w:val="00BA142E"/>
    <w:rsid w:val="00CD2BBB"/>
    <w:rsid w:val="00CD722A"/>
    <w:rsid w:val="00CE32CC"/>
    <w:rsid w:val="00D107A3"/>
    <w:rsid w:val="00D10EAF"/>
    <w:rsid w:val="00DF29C5"/>
    <w:rsid w:val="00E1697C"/>
    <w:rsid w:val="00E47FA1"/>
    <w:rsid w:val="00F67A6D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71D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5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90AE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NoSpacing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Strong">
    <w:name w:val="Strong"/>
    <w:basedOn w:val="DefaultParagraphFont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4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4"/>
    <w:rsid w:val="00190AEB"/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F97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color w:val="2E74B5" w:themeColor="accent1" w:themeShade="BF"/>
      <w:kern w:val="0"/>
      <w:sz w:val="32"/>
      <w:szCs w:val="32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B52F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52F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304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71D7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5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90AE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NoSpacing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Strong">
    <w:name w:val="Strong"/>
    <w:basedOn w:val="DefaultParagraphFont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4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4"/>
    <w:rsid w:val="00190AEB"/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F97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color w:val="2E74B5" w:themeColor="accent1" w:themeShade="BF"/>
      <w:kern w:val="0"/>
      <w:sz w:val="32"/>
      <w:szCs w:val="32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B52F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52F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304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71D7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lee\AppData\Roaming\Microsoft\Templates\Welcome%20to%20Word(2)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B073-1055-9D4B-8806-742F5A9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\Users\ualee\AppData\Roaming\Microsoft\Templates\Welcome to Word(2).dotx</Template>
  <TotalTime>43</TotalTime>
  <Pages>4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 tecnologies</dc:creator>
  <cp:keywords/>
  <dc:description/>
  <cp:lastModifiedBy>Muhammad Asif Kamboh</cp:lastModifiedBy>
  <cp:revision>9</cp:revision>
  <cp:lastPrinted>2017-07-16T13:03:00Z</cp:lastPrinted>
  <dcterms:created xsi:type="dcterms:W3CDTF">2018-06-04T07:47:00Z</dcterms:created>
  <dcterms:modified xsi:type="dcterms:W3CDTF">2018-06-04T10:53:00Z</dcterms:modified>
</cp:coreProperties>
</file>