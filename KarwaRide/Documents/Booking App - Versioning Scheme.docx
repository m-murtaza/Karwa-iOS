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792AC" w14:textId="31A83F26" w:rsidR="00263831" w:rsidRDefault="00CE32CC" w:rsidP="00266547">
      <w:pPr>
        <w:pStyle w:val="Titl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4F8943" wp14:editId="60519B3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3500</wp14:pctPosVOffset>
                    </wp:positionV>
                  </mc:Choice>
                  <mc:Fallback>
                    <wp:positionV relativeFrom="page">
                      <wp:posOffset>351790</wp:posOffset>
                    </wp:positionV>
                  </mc:Fallback>
                </mc:AlternateContent>
                <wp:extent cx="7086600" cy="2871216"/>
                <wp:effectExtent l="0" t="0" r="0" b="0"/>
                <wp:wrapNone/>
                <wp:docPr id="8" name="Rectangle 8" descr="Title rectang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8712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91200</wp14:pctWidth>
                </wp14:sizeRelH>
                <wp14:sizeRelV relativeFrom="page">
                  <wp14:pctHeight>28500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8BAB10D" id="Rectangle 8" o:spid="_x0000_s1026" alt="Title rectangle background" style="position:absolute;margin-left:0;margin-top:0;width:558pt;height:226.1pt;z-index:-251656192;visibility:visible;mso-wrap-style:square;mso-width-percent:912;mso-height-percent:285;mso-top-percent:35;mso-wrap-distance-left:9pt;mso-wrap-distance-top:0;mso-wrap-distance-right:9pt;mso-wrap-distance-bottom:0;mso-position-horizontal:center;mso-position-horizontal-relative:page;mso-position-vertical-relative:page;mso-width-percent:912;mso-height-percent:285;mso-top-percent:3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proofErr w:type="spellStart"/>
      <w:proofErr w:type="gramStart"/>
      <w:r w:rsidR="0066790C">
        <w:t>iOS</w:t>
      </w:r>
      <w:proofErr w:type="spellEnd"/>
      <w:proofErr w:type="gramEnd"/>
      <w:r w:rsidR="0066790C">
        <w:t xml:space="preserve"> Booking App </w:t>
      </w:r>
      <w:r w:rsidR="00E1697C">
        <w:t>Versioning Scheme</w:t>
      </w:r>
      <w:r w:rsidR="0066790C">
        <w:t xml:space="preserve"> </w:t>
      </w:r>
    </w:p>
    <w:p w14:paraId="5512C4FF" w14:textId="77777777" w:rsidR="00707CB3" w:rsidRPr="00F67A6D" w:rsidRDefault="00707CB3" w:rsidP="0066790C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3309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C55DC" w14:textId="77777777" w:rsidR="00B52F97" w:rsidRDefault="00B52F97" w:rsidP="00707CB3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2C3CBEE6" w14:textId="77777777" w:rsidR="001C5ADD" w:rsidRDefault="00B52F9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C5ADD">
            <w:rPr>
              <w:noProof/>
            </w:rPr>
            <w:t>Application Version</w:t>
          </w:r>
          <w:r w:rsidR="001C5ADD">
            <w:rPr>
              <w:noProof/>
            </w:rPr>
            <w:tab/>
          </w:r>
          <w:r w:rsidR="001C5ADD">
            <w:rPr>
              <w:noProof/>
            </w:rPr>
            <w:fldChar w:fldCharType="begin"/>
          </w:r>
          <w:r w:rsidR="001C5ADD">
            <w:rPr>
              <w:noProof/>
            </w:rPr>
            <w:instrText xml:space="preserve"> PAGEREF _Toc389740143 \h </w:instrText>
          </w:r>
          <w:r w:rsidR="001C5ADD">
            <w:rPr>
              <w:noProof/>
            </w:rPr>
          </w:r>
          <w:r w:rsidR="001C5ADD">
            <w:rPr>
              <w:noProof/>
            </w:rPr>
            <w:fldChar w:fldCharType="separate"/>
          </w:r>
          <w:r w:rsidR="001C5ADD">
            <w:rPr>
              <w:noProof/>
            </w:rPr>
            <w:t>2</w:t>
          </w:r>
          <w:r w:rsidR="001C5ADD">
            <w:rPr>
              <w:noProof/>
            </w:rPr>
            <w:fldChar w:fldCharType="end"/>
          </w:r>
        </w:p>
        <w:p w14:paraId="31745A3E" w14:textId="77777777" w:rsidR="001C5ADD" w:rsidRDefault="001C5A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Update Version in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_Toc389740144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B6CA73" w14:textId="77777777" w:rsidR="001C5ADD" w:rsidRDefault="001C5A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Git 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_Toc389740145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FFE23" w14:textId="77777777" w:rsidR="00B52F97" w:rsidRDefault="00B52F97">
          <w:r>
            <w:rPr>
              <w:b/>
              <w:bCs/>
              <w:noProof/>
            </w:rPr>
            <w:fldChar w:fldCharType="end"/>
          </w:r>
        </w:p>
      </w:sdtContent>
    </w:sdt>
    <w:p w14:paraId="6BB54C32" w14:textId="77777777" w:rsidR="007B2C1A" w:rsidRDefault="00B52F97" w:rsidP="00B52F97">
      <w:r>
        <w:br w:type="page"/>
      </w:r>
    </w:p>
    <w:p w14:paraId="2538FEF2" w14:textId="65FE032A" w:rsidR="008E4E20" w:rsidRPr="008E4E20" w:rsidRDefault="00E1697C" w:rsidP="008E4E20">
      <w:pPr>
        <w:pStyle w:val="Heading1"/>
      </w:pPr>
      <w:bookmarkStart w:id="1" w:name="_Toc389740143"/>
      <w:r>
        <w:lastRenderedPageBreak/>
        <w:t>Application Version</w:t>
      </w:r>
      <w:bookmarkEnd w:id="1"/>
    </w:p>
    <w:p w14:paraId="19ABCE2E" w14:textId="58147EA2" w:rsidR="00E1697C" w:rsidRDefault="00E1697C" w:rsidP="00E1697C">
      <w:r>
        <w:t xml:space="preserve">Application version consist on four tuples </w:t>
      </w:r>
      <w:proofErr w:type="spellStart"/>
      <w:r>
        <w:t>xx.xx.xx.xx</w:t>
      </w:r>
      <w:proofErr w:type="spellEnd"/>
    </w:p>
    <w:p w14:paraId="254AF2D5" w14:textId="7321D9B5" w:rsidR="00E1697C" w:rsidRDefault="00E1697C" w:rsidP="00E1697C">
      <w:r>
        <w:t xml:space="preserve">First portion is very rarely changes on total revamp of the application. </w:t>
      </w:r>
    </w:p>
    <w:p w14:paraId="2DB425FB" w14:textId="0240E4AB" w:rsidR="00E1697C" w:rsidRDefault="00E1697C" w:rsidP="00E1697C">
      <w:r>
        <w:t xml:space="preserve">Second portion is major update and will increase of any new feature addition. </w:t>
      </w:r>
    </w:p>
    <w:p w14:paraId="0E9136A9" w14:textId="0D78D408" w:rsidR="00E1697C" w:rsidRDefault="00E1697C" w:rsidP="00E1697C">
      <w:r>
        <w:t xml:space="preserve">Third one is minor update, update on minor changes. </w:t>
      </w:r>
    </w:p>
    <w:p w14:paraId="73EAB042" w14:textId="6F6AFAB7" w:rsidR="00E1697C" w:rsidRDefault="00E1697C" w:rsidP="00E1697C">
      <w:r>
        <w:t xml:space="preserve">Fourth one is build number update on every build. </w:t>
      </w:r>
    </w:p>
    <w:p w14:paraId="76212714" w14:textId="77777777" w:rsidR="00E1697C" w:rsidRDefault="00E1697C" w:rsidP="00E1697C"/>
    <w:p w14:paraId="70E519FB" w14:textId="2022ABCB" w:rsidR="00E1697C" w:rsidRDefault="00E1697C" w:rsidP="00E1697C">
      <w:pPr>
        <w:pStyle w:val="Heading2"/>
      </w:pPr>
      <w:bookmarkStart w:id="2" w:name="_Toc389740144"/>
      <w:r>
        <w:t>Update Version in Application</w:t>
      </w:r>
      <w:bookmarkEnd w:id="2"/>
    </w:p>
    <w:p w14:paraId="721F94A8" w14:textId="77777777" w:rsidR="00E1697C" w:rsidRDefault="00E1697C" w:rsidP="00E1697C">
      <w:r>
        <w:t xml:space="preserve">To update version number in application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info.plist</w:t>
      </w:r>
      <w:proofErr w:type="spellEnd"/>
      <w:r>
        <w:t xml:space="preserve"> file and find “Bundle version string, short” by this first three tuples can be updated. </w:t>
      </w:r>
    </w:p>
    <w:p w14:paraId="0BF08B46" w14:textId="77F0925C" w:rsidR="00E1697C" w:rsidRDefault="00E1697C" w:rsidP="00E1697C">
      <w:r>
        <w:t xml:space="preserve">To update build number search “Bundle version” by updating this build number will be updated. </w:t>
      </w:r>
    </w:p>
    <w:p w14:paraId="73A5A066" w14:textId="77777777" w:rsidR="00E1697C" w:rsidRDefault="00E1697C" w:rsidP="00E1697C">
      <w:pPr>
        <w:pStyle w:val="ListNumber"/>
        <w:numPr>
          <w:ilvl w:val="0"/>
          <w:numId w:val="0"/>
        </w:numPr>
        <w:ind w:left="936"/>
      </w:pPr>
    </w:p>
    <w:p w14:paraId="6E6DDF6A" w14:textId="78D250D4" w:rsidR="00263831" w:rsidRDefault="006648A4" w:rsidP="006648A4">
      <w:pPr>
        <w:pStyle w:val="Heading2"/>
      </w:pPr>
      <w:bookmarkStart w:id="3" w:name="_Toc389740145"/>
      <w:proofErr w:type="spellStart"/>
      <w:r>
        <w:t>Git</w:t>
      </w:r>
      <w:proofErr w:type="spellEnd"/>
      <w:r>
        <w:t xml:space="preserve"> Version</w:t>
      </w:r>
      <w:bookmarkEnd w:id="3"/>
    </w:p>
    <w:p w14:paraId="4003B70D" w14:textId="77777777" w:rsidR="00597DC2" w:rsidRDefault="006648A4">
      <w:r>
        <w:t xml:space="preserve">In </w:t>
      </w:r>
      <w:proofErr w:type="spellStart"/>
      <w:r>
        <w:t>github</w:t>
      </w:r>
      <w:proofErr w:type="spellEnd"/>
      <w:r>
        <w:t xml:space="preserve"> each version is </w:t>
      </w:r>
      <w:r w:rsidR="00433DA1">
        <w:t>tagged</w:t>
      </w:r>
      <w:r>
        <w:t xml:space="preserve"> with</w:t>
      </w:r>
      <w:r w:rsidR="00433DA1">
        <w:t xml:space="preserve"> a predefine format. </w:t>
      </w:r>
    </w:p>
    <w:p w14:paraId="0820CC77" w14:textId="515161E1" w:rsidR="0066790C" w:rsidRDefault="00597DC2" w:rsidP="00597DC2">
      <w:r>
        <w:t xml:space="preserve">Normal build are tagged as </w:t>
      </w:r>
      <w:proofErr w:type="spellStart"/>
      <w:r>
        <w:t>v_xx_xx_xx_xx</w:t>
      </w:r>
      <w:proofErr w:type="spellEnd"/>
      <w:r>
        <w:t xml:space="preserve">. While </w:t>
      </w:r>
      <w:proofErr w:type="spellStart"/>
      <w:r>
        <w:t>Appstore</w:t>
      </w:r>
      <w:proofErr w:type="spellEnd"/>
      <w:r>
        <w:t xml:space="preserve"> builds are tag as AppstoreBuild_x.x.x</w:t>
      </w:r>
      <w:r w:rsidR="006648A4">
        <w:t xml:space="preserve"> </w:t>
      </w:r>
    </w:p>
    <w:p w14:paraId="6D509485" w14:textId="77777777" w:rsidR="0066790C" w:rsidRDefault="0066790C"/>
    <w:p w14:paraId="475EA15C" w14:textId="77777777" w:rsidR="0066790C" w:rsidRDefault="0066790C"/>
    <w:p w14:paraId="7F66B58B" w14:textId="7AC8EC22" w:rsidR="0066790C" w:rsidRPr="0066790C" w:rsidRDefault="0066790C" w:rsidP="0025400B">
      <w:pPr>
        <w:ind w:left="0"/>
      </w:pPr>
    </w:p>
    <w:sectPr w:rsidR="0066790C" w:rsidRPr="0066790C" w:rsidSect="00F67A6D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AFB7" w14:textId="77777777" w:rsidR="00433DA1" w:rsidRDefault="00433DA1">
      <w:pPr>
        <w:spacing w:after="0" w:line="240" w:lineRule="auto"/>
      </w:pPr>
      <w:r>
        <w:separator/>
      </w:r>
    </w:p>
  </w:endnote>
  <w:endnote w:type="continuationSeparator" w:id="0">
    <w:p w14:paraId="5D443BFC" w14:textId="77777777" w:rsidR="00433DA1" w:rsidRDefault="004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433DA1" w14:paraId="297CD40B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275BC90" w14:textId="77777777" w:rsidR="00433DA1" w:rsidRDefault="00433DA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9CF870C" w14:textId="77777777" w:rsidR="00433DA1" w:rsidRDefault="00433DA1">
          <w:pPr>
            <w:pStyle w:val="Header"/>
            <w:jc w:val="right"/>
            <w:rPr>
              <w:caps/>
              <w:sz w:val="18"/>
            </w:rPr>
          </w:pPr>
        </w:p>
      </w:tc>
    </w:tr>
    <w:tr w:rsidR="00433DA1" w14:paraId="2B6A9E3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4DF7E24" w14:textId="77777777" w:rsidR="00433DA1" w:rsidRDefault="00433DA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Karwa tecnologies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F7043D" w14:textId="77777777" w:rsidR="00433DA1" w:rsidRDefault="00433DA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C5AD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442F72" w14:textId="77777777" w:rsidR="00433DA1" w:rsidRDefault="00433D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ABFFF" w14:textId="77777777" w:rsidR="00433DA1" w:rsidRDefault="00433DA1">
      <w:pPr>
        <w:spacing w:after="0" w:line="240" w:lineRule="auto"/>
      </w:pPr>
      <w:r>
        <w:separator/>
      </w:r>
    </w:p>
  </w:footnote>
  <w:footnote w:type="continuationSeparator" w:id="0">
    <w:p w14:paraId="5F749C7B" w14:textId="77777777" w:rsidR="00433DA1" w:rsidRDefault="0043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593CA" w14:textId="77777777" w:rsidR="00433DA1" w:rsidRDefault="00433DA1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11485C" wp14:editId="3C11B0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86600" cy="9372600"/>
              <wp:effectExtent l="0" t="0" r="0" b="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93200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4A442779" id="Rectangle 2" o:spid="_x0000_s1026" alt="Background rectangle" style="position:absolute;margin-left:0;margin-top:0;width:558pt;height:738pt;z-index:-251654144;visibility:visible;mso-wrap-style:square;mso-width-percent:912;mso-height-percent:932;mso-wrap-distance-left:9pt;mso-wrap-distance-top:0;mso-wrap-distance-right:9pt;mso-wrap-distance-bottom:0;mso-position-horizontal:center;mso-position-horizontal-relative:page;mso-position-vertical:center;mso-position-vertical-relative:page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8B71F" w14:textId="77777777" w:rsidR="00433DA1" w:rsidRDefault="00433DA1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9C29F6" wp14:editId="3B02752B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91BBE60" id="Rectangle 14" o:spid="_x0000_s1026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04C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A994FAF"/>
    <w:multiLevelType w:val="hybridMultilevel"/>
    <w:tmpl w:val="2026A092"/>
    <w:lvl w:ilvl="0" w:tplc="17F458E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7A4C77C6"/>
    <w:multiLevelType w:val="hybridMultilevel"/>
    <w:tmpl w:val="42F07E6A"/>
    <w:lvl w:ilvl="0" w:tplc="0E567B3E">
      <w:start w:val="1"/>
      <w:numFmt w:val="decimal"/>
      <w:pStyle w:val="ListNumber"/>
      <w:lvlText w:val="%1."/>
      <w:lvlJc w:val="left"/>
      <w:pPr>
        <w:ind w:left="936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2A"/>
    <w:rsid w:val="000C7558"/>
    <w:rsid w:val="00111C05"/>
    <w:rsid w:val="00190AEB"/>
    <w:rsid w:val="001C5ADD"/>
    <w:rsid w:val="0025400B"/>
    <w:rsid w:val="00263831"/>
    <w:rsid w:val="00266547"/>
    <w:rsid w:val="002935CE"/>
    <w:rsid w:val="00351A2B"/>
    <w:rsid w:val="003545F7"/>
    <w:rsid w:val="003823B8"/>
    <w:rsid w:val="003B0310"/>
    <w:rsid w:val="00433DA1"/>
    <w:rsid w:val="00470A12"/>
    <w:rsid w:val="004B2CBF"/>
    <w:rsid w:val="00597DC2"/>
    <w:rsid w:val="005C7044"/>
    <w:rsid w:val="0062412C"/>
    <w:rsid w:val="006648A4"/>
    <w:rsid w:val="0066790C"/>
    <w:rsid w:val="00707CB3"/>
    <w:rsid w:val="00730409"/>
    <w:rsid w:val="00742E6D"/>
    <w:rsid w:val="00755931"/>
    <w:rsid w:val="00790BC0"/>
    <w:rsid w:val="007B2C1A"/>
    <w:rsid w:val="00830F39"/>
    <w:rsid w:val="0083508A"/>
    <w:rsid w:val="008D7D82"/>
    <w:rsid w:val="008E4E20"/>
    <w:rsid w:val="00951037"/>
    <w:rsid w:val="009642BB"/>
    <w:rsid w:val="009C4FA5"/>
    <w:rsid w:val="009F06A7"/>
    <w:rsid w:val="00A0108F"/>
    <w:rsid w:val="00A21D69"/>
    <w:rsid w:val="00A40EE0"/>
    <w:rsid w:val="00A5323F"/>
    <w:rsid w:val="00B52F97"/>
    <w:rsid w:val="00B564AF"/>
    <w:rsid w:val="00B57005"/>
    <w:rsid w:val="00B742CF"/>
    <w:rsid w:val="00B75B9C"/>
    <w:rsid w:val="00CD2BBB"/>
    <w:rsid w:val="00CD722A"/>
    <w:rsid w:val="00CE32CC"/>
    <w:rsid w:val="00D107A3"/>
    <w:rsid w:val="00D10EAF"/>
    <w:rsid w:val="00DF29C5"/>
    <w:rsid w:val="00E1697C"/>
    <w:rsid w:val="00E47FA1"/>
    <w:rsid w:val="00F67A6D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71D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lee\AppData\Roaming\Microsoft\Templates\Welcome%20to%20Word(2)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C2EF-103E-0548-9E20-CFDB5B6E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\Users\ualee\AppData\Roaming\Microsoft\Templates\Welcome to Word(2).dotx</Template>
  <TotalTime>37</TotalTime>
  <Pages>3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 tecnologies</dc:creator>
  <cp:keywords/>
  <dc:description/>
  <cp:lastModifiedBy>Muhammad Asif Kamboh</cp:lastModifiedBy>
  <cp:revision>9</cp:revision>
  <cp:lastPrinted>2017-07-16T13:03:00Z</cp:lastPrinted>
  <dcterms:created xsi:type="dcterms:W3CDTF">2018-06-04T07:47:00Z</dcterms:created>
  <dcterms:modified xsi:type="dcterms:W3CDTF">2018-06-04T11:00:00Z</dcterms:modified>
</cp:coreProperties>
</file>