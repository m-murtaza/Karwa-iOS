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792AC" w14:textId="77777777" w:rsidR="00263831" w:rsidRDefault="00CE32CC" w:rsidP="00266547">
      <w:pPr>
        <w:pStyle w:val="Title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4F8943" wp14:editId="60519B3E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3500</wp14:pctPosVOffset>
                    </wp:positionV>
                  </mc:Choice>
                  <mc:Fallback>
                    <wp:positionV relativeFrom="page">
                      <wp:posOffset>351790</wp:posOffset>
                    </wp:positionV>
                  </mc:Fallback>
                </mc:AlternateContent>
                <wp:extent cx="7086600" cy="2871216"/>
                <wp:effectExtent l="0" t="0" r="0" b="0"/>
                <wp:wrapNone/>
                <wp:docPr id="8" name="Rectangle 8" descr="Title rectangl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87121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91200</wp14:pctWidth>
                </wp14:sizeRelH>
                <wp14:sizeRelV relativeFrom="page">
                  <wp14:pctHeight>28500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BAB10D" id="Rectangle 8" o:spid="_x0000_s1026" alt="Title rectangle background" style="position:absolute;margin-left:0;margin-top:0;width:558pt;height:226.1pt;z-index:-251656192;visibility:visible;mso-wrap-style:square;mso-width-percent:912;mso-height-percent:285;mso-top-percent:35;mso-wrap-distance-left:9pt;mso-wrap-distance-top:0;mso-wrap-distance-right:9pt;mso-wrap-distance-bottom:0;mso-position-horizontal:center;mso-position-horizontal-relative:page;mso-position-vertical-relative:page;mso-width-percent:912;mso-height-percent:285;mso-top-percent:3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" fillcolor="#2b579a [3208]" stroked="f" strokeweight="1pt">
                <v:textbox inset="36pt,36pt,36pt,36pt"/>
                <w10:wrap anchorx="page" anchory="page"/>
              </v:rect>
            </w:pict>
          </mc:Fallback>
        </mc:AlternateContent>
      </w:r>
      <w:proofErr w:type="spellStart"/>
      <w:proofErr w:type="gramStart"/>
      <w:r w:rsidR="0066790C">
        <w:t>iOS</w:t>
      </w:r>
      <w:proofErr w:type="spellEnd"/>
      <w:proofErr w:type="gramEnd"/>
      <w:r w:rsidR="0066790C">
        <w:t xml:space="preserve"> Booking App Database </w:t>
      </w:r>
    </w:p>
    <w:p w14:paraId="5512C4FF" w14:textId="77777777" w:rsidR="00707CB3" w:rsidRPr="00F67A6D" w:rsidRDefault="00707CB3" w:rsidP="0066790C">
      <w:pPr>
        <w:ind w:left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333094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C55DC" w14:textId="77777777" w:rsidR="00B52F97" w:rsidRDefault="00B52F97" w:rsidP="00707CB3">
          <w:pPr>
            <w:pStyle w:val="TOCHeading"/>
          </w:pPr>
          <w:r>
            <w:t>Table of Contents</w:t>
          </w:r>
        </w:p>
        <w:p w14:paraId="7616AFFC" w14:textId="77777777" w:rsidR="0066790C" w:rsidRDefault="00B52F9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6790C">
            <w:rPr>
              <w:noProof/>
            </w:rPr>
            <w:t>Framework &amp; Code Structure</w:t>
          </w:r>
          <w:r w:rsidR="0066790C">
            <w:rPr>
              <w:noProof/>
            </w:rPr>
            <w:tab/>
          </w:r>
          <w:r w:rsidR="0066790C">
            <w:rPr>
              <w:noProof/>
            </w:rPr>
            <w:fldChar w:fldCharType="begin"/>
          </w:r>
          <w:r w:rsidR="0066790C">
            <w:rPr>
              <w:noProof/>
            </w:rPr>
            <w:instrText xml:space="preserve"> PAGEREF _Toc389729312 \h </w:instrText>
          </w:r>
          <w:r w:rsidR="0066790C">
            <w:rPr>
              <w:noProof/>
            </w:rPr>
          </w:r>
          <w:r w:rsidR="0066790C">
            <w:rPr>
              <w:noProof/>
            </w:rPr>
            <w:fldChar w:fldCharType="separate"/>
          </w:r>
          <w:r w:rsidR="0066790C">
            <w:rPr>
              <w:noProof/>
            </w:rPr>
            <w:t>2</w:t>
          </w:r>
          <w:r w:rsidR="0066790C">
            <w:rPr>
              <w:noProof/>
            </w:rPr>
            <w:fldChar w:fldCharType="end"/>
          </w:r>
        </w:p>
        <w:p w14:paraId="5F6A594C" w14:textId="77777777" w:rsidR="0066790C" w:rsidRDefault="0066790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Framework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_Toc389729313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DF0911A" w14:textId="77777777" w:rsidR="0066790C" w:rsidRDefault="0066790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Code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_Toc389729314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FB59C6" w14:textId="77777777" w:rsidR="0066790C" w:rsidRDefault="0066790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Database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_Toc389729315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5AFFE23" w14:textId="77777777" w:rsidR="00B52F97" w:rsidRDefault="00B52F97">
          <w:r>
            <w:rPr>
              <w:b/>
              <w:bCs/>
              <w:noProof/>
            </w:rPr>
            <w:fldChar w:fldCharType="end"/>
          </w:r>
        </w:p>
      </w:sdtContent>
    </w:sdt>
    <w:p w14:paraId="6BB54C32" w14:textId="77777777" w:rsidR="007B2C1A" w:rsidRDefault="00B52F97" w:rsidP="00B52F97">
      <w:r>
        <w:br w:type="page"/>
      </w:r>
      <w:bookmarkStart w:id="0" w:name="_GoBack"/>
      <w:bookmarkEnd w:id="0"/>
    </w:p>
    <w:p w14:paraId="2538FEF2" w14:textId="77777777" w:rsidR="008E4E20" w:rsidRPr="008E4E20" w:rsidRDefault="0066790C" w:rsidP="008E4E20">
      <w:pPr>
        <w:pStyle w:val="Heading1"/>
      </w:pPr>
      <w:bookmarkStart w:id="1" w:name="_Toc389729312"/>
      <w:r>
        <w:lastRenderedPageBreak/>
        <w:t>Framework &amp; Code Structure</w:t>
      </w:r>
      <w:bookmarkEnd w:id="1"/>
      <w:r>
        <w:t xml:space="preserve"> </w:t>
      </w:r>
    </w:p>
    <w:p w14:paraId="1699493B" w14:textId="77777777" w:rsidR="008E4E20" w:rsidRDefault="0066790C" w:rsidP="008E4E20">
      <w:pPr>
        <w:pStyle w:val="Heading2"/>
      </w:pPr>
      <w:bookmarkStart w:id="2" w:name="_Toc389729313"/>
      <w:r>
        <w:t>Framework</w:t>
      </w:r>
      <w:bookmarkEnd w:id="2"/>
    </w:p>
    <w:p w14:paraId="119B2292" w14:textId="77777777" w:rsidR="008E4E20" w:rsidRDefault="0066790C" w:rsidP="008E4E20">
      <w:pPr>
        <w:pStyle w:val="ListNumber"/>
      </w:pPr>
      <w:proofErr w:type="spellStart"/>
      <w:r>
        <w:t>CoreData</w:t>
      </w:r>
      <w:proofErr w:type="spellEnd"/>
      <w:r>
        <w:t xml:space="preserve"> is base framework, which is use in this project. </w:t>
      </w:r>
    </w:p>
    <w:p w14:paraId="0789EF1E" w14:textId="77777777" w:rsidR="0066790C" w:rsidRDefault="0066790C" w:rsidP="008E4E20">
      <w:pPr>
        <w:pStyle w:val="ListNumber"/>
      </w:pPr>
      <w:r>
        <w:t xml:space="preserve">Magical Record is the third party open source wrapper on </w:t>
      </w:r>
      <w:proofErr w:type="spellStart"/>
      <w:r>
        <w:t>Coredata</w:t>
      </w:r>
      <w:proofErr w:type="spellEnd"/>
      <w:r>
        <w:t xml:space="preserve">, which is used, in </w:t>
      </w:r>
      <w:proofErr w:type="spellStart"/>
      <w:r>
        <w:t>iOs</w:t>
      </w:r>
      <w:proofErr w:type="spellEnd"/>
      <w:r>
        <w:t xml:space="preserve"> booking application. </w:t>
      </w:r>
    </w:p>
    <w:p w14:paraId="51A70E97" w14:textId="77777777" w:rsidR="0066790C" w:rsidRDefault="0066790C" w:rsidP="008E4E20">
      <w:pPr>
        <w:pStyle w:val="ListNumber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Magical Record is </w:t>
      </w:r>
      <w:hyperlink r:id="rId9" w:history="1">
        <w:r w:rsidRPr="00CC3DB6">
          <w:rPr>
            <w:rStyle w:val="Hyperlink"/>
          </w:rPr>
          <w:t>https://github.com/magicalpanda/MagicalRecord</w:t>
        </w:r>
      </w:hyperlink>
    </w:p>
    <w:p w14:paraId="10E795A5" w14:textId="77777777" w:rsidR="0066790C" w:rsidRDefault="0066790C" w:rsidP="0066790C">
      <w:pPr>
        <w:pStyle w:val="ListNumber"/>
        <w:numPr>
          <w:ilvl w:val="0"/>
          <w:numId w:val="0"/>
        </w:numPr>
        <w:ind w:left="936" w:hanging="360"/>
      </w:pPr>
    </w:p>
    <w:p w14:paraId="1F6485CD" w14:textId="77777777" w:rsidR="0083508A" w:rsidRDefault="0083508A" w:rsidP="0083508A">
      <w:pPr>
        <w:pStyle w:val="ListNumber"/>
        <w:numPr>
          <w:ilvl w:val="0"/>
          <w:numId w:val="0"/>
        </w:numPr>
        <w:ind w:left="936"/>
      </w:pPr>
    </w:p>
    <w:p w14:paraId="6E6DDF6A" w14:textId="77777777" w:rsidR="00263831" w:rsidRDefault="0066790C" w:rsidP="0083508A">
      <w:pPr>
        <w:pStyle w:val="Heading2"/>
      </w:pPr>
      <w:bookmarkStart w:id="3" w:name="_Toc389729314"/>
      <w:r>
        <w:t>Code Structure</w:t>
      </w:r>
      <w:bookmarkEnd w:id="3"/>
    </w:p>
    <w:p w14:paraId="0820CC77" w14:textId="77777777" w:rsidR="0066790C" w:rsidRDefault="0066790C">
      <w:r>
        <w:t xml:space="preserve">All database related code is available in Classes-&gt; DAL folder. There is a class for each and every required function with then name of entity. </w:t>
      </w:r>
    </w:p>
    <w:p w14:paraId="6D509485" w14:textId="77777777" w:rsidR="0066790C" w:rsidRDefault="0066790C"/>
    <w:p w14:paraId="475EA15C" w14:textId="77777777" w:rsidR="0066790C" w:rsidRDefault="0066790C"/>
    <w:p w14:paraId="146127C2" w14:textId="77777777" w:rsidR="00730409" w:rsidRDefault="0066790C" w:rsidP="0066790C">
      <w:pPr>
        <w:pStyle w:val="ListNumber"/>
        <w:numPr>
          <w:ilvl w:val="0"/>
          <w:numId w:val="0"/>
        </w:numPr>
        <w:ind w:left="3600"/>
      </w:pPr>
      <w:r>
        <w:rPr>
          <w:noProof/>
        </w:rPr>
        <w:drawing>
          <wp:inline distT="0" distB="0" distL="0" distR="0" wp14:anchorId="35BD7370" wp14:editId="40026854">
            <wp:extent cx="2171700" cy="3989129"/>
            <wp:effectExtent l="0" t="0" r="0" b="0"/>
            <wp:docPr id="12" name="Picture 7" descr="Macintosh HD:Users:apple:Desktop:Screen Shot 2018-06-04 at 10.57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pple:Desktop:Screen Shot 2018-06-04 at 10.57.2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25" cy="399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EF14" w14:textId="77777777" w:rsidR="0066790C" w:rsidRDefault="0066790C" w:rsidP="0066790C">
      <w:pPr>
        <w:pStyle w:val="Heading1"/>
      </w:pPr>
      <w:bookmarkStart w:id="4" w:name="_Toc389729315"/>
      <w:r>
        <w:lastRenderedPageBreak/>
        <w:t>Database Diagram</w:t>
      </w:r>
      <w:bookmarkEnd w:id="4"/>
    </w:p>
    <w:p w14:paraId="7F66B58B" w14:textId="77777777" w:rsidR="0066790C" w:rsidRPr="0066790C" w:rsidRDefault="0066790C" w:rsidP="0066790C">
      <w:r>
        <w:rPr>
          <w:noProof/>
        </w:rPr>
        <w:drawing>
          <wp:inline distT="0" distB="0" distL="0" distR="0" wp14:anchorId="376933C9" wp14:editId="59F4749E">
            <wp:extent cx="6852285" cy="6701790"/>
            <wp:effectExtent l="0" t="0" r="5715" b="3810"/>
            <wp:docPr id="13" name="Picture 8" descr="Macintosh HD:Users:apple:Desktop:Screen Shot 2018-06-04 at 10.40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pple:Desktop:Screen Shot 2018-06-04 at 10.40.06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70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90C" w:rsidRPr="0066790C" w:rsidSect="00F67A6D">
      <w:headerReference w:type="default" r:id="rId12"/>
      <w:footerReference w:type="default" r:id="rId13"/>
      <w:headerReference w:type="first" r:id="rId14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8AFB7" w14:textId="77777777" w:rsidR="00B75B9C" w:rsidRDefault="00B75B9C">
      <w:pPr>
        <w:spacing w:after="0" w:line="240" w:lineRule="auto"/>
      </w:pPr>
      <w:r>
        <w:separator/>
      </w:r>
    </w:p>
  </w:endnote>
  <w:endnote w:type="continuationSeparator" w:id="0">
    <w:p w14:paraId="5D443BFC" w14:textId="77777777" w:rsidR="00B75B9C" w:rsidRDefault="00B7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22"/>
      <w:gridCol w:w="5508"/>
    </w:tblGrid>
    <w:tr w:rsidR="00707CB3" w14:paraId="297CD40B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0275BC90" w14:textId="77777777" w:rsidR="00707CB3" w:rsidRDefault="00707CB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9CF870C" w14:textId="77777777" w:rsidR="00707CB3" w:rsidRDefault="00707CB3">
          <w:pPr>
            <w:pStyle w:val="Header"/>
            <w:jc w:val="right"/>
            <w:rPr>
              <w:caps/>
              <w:sz w:val="18"/>
            </w:rPr>
          </w:pPr>
        </w:p>
      </w:tc>
    </w:tr>
    <w:tr w:rsidR="00707CB3" w14:paraId="2B6A9E3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98B971DE0F4ECC917311DBA1AAB33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4DF7E24" w14:textId="77777777" w:rsidR="00707CB3" w:rsidRDefault="00707CB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Karwa tecnologies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CF7043D" w14:textId="77777777" w:rsidR="00707CB3" w:rsidRDefault="00707CB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6790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4442F72" w14:textId="77777777" w:rsidR="00707CB3" w:rsidRDefault="00707C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ABFFF" w14:textId="77777777" w:rsidR="00B75B9C" w:rsidRDefault="00B75B9C">
      <w:pPr>
        <w:spacing w:after="0" w:line="240" w:lineRule="auto"/>
      </w:pPr>
      <w:r>
        <w:separator/>
      </w:r>
    </w:p>
  </w:footnote>
  <w:footnote w:type="continuationSeparator" w:id="0">
    <w:p w14:paraId="5F749C7B" w14:textId="77777777" w:rsidR="00B75B9C" w:rsidRDefault="00B7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593CA" w14:textId="77777777" w:rsidR="00263831" w:rsidRDefault="00CE32CC">
    <w:pPr>
      <w:pStyle w:val="Header"/>
    </w:pP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211485C" wp14:editId="3C11B0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86600" cy="9372600"/>
              <wp:effectExtent l="0" t="0" r="0" b="0"/>
              <wp:wrapNone/>
              <wp:docPr id="2" name="Rectangle 2" descr="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91200</wp14:pctWidth>
              </wp14:sizeRelH>
              <wp14:sizeRelV relativeFrom="page">
                <wp14:pctHeight>93200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A442779" id="Rectangle 2" o:spid="_x0000_s1026" alt="Background rectangle" style="position:absolute;margin-left:0;margin-top:0;width:558pt;height:738pt;z-index:-251654144;visibility:visible;mso-wrap-style:square;mso-width-percent:912;mso-height-percent:932;mso-wrap-distance-left:9pt;mso-wrap-distance-top:0;mso-wrap-distance-right:9pt;mso-wrap-distance-bottom:0;mso-position-horizontal:center;mso-position-horizontal-relative:page;mso-position-vertical:center;mso-position-vertical-relative:page;mso-width-percent:912;mso-height-percent:93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" fillcolor="#eaeaea" stroked="f" strokeweight="1pt">
              <v:textbox inset="36pt,36pt,36pt,36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8B71F" w14:textId="77777777" w:rsidR="00263831" w:rsidRDefault="00CE32CC">
    <w:pPr>
      <w:pStyle w:val="Header"/>
    </w:pP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9C29F6" wp14:editId="3B02752B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91BBE60" id="Rectangle 14" o:spid="_x0000_s1026" style="position:absolute;margin-left:-44.55pt;margin-top:-28.3pt;width:558pt;height:73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04CD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A994FAF"/>
    <w:multiLevelType w:val="hybridMultilevel"/>
    <w:tmpl w:val="2026A092"/>
    <w:lvl w:ilvl="0" w:tplc="17F458E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7A4C77C6"/>
    <w:multiLevelType w:val="hybridMultilevel"/>
    <w:tmpl w:val="42F07E6A"/>
    <w:lvl w:ilvl="0" w:tplc="0E567B3E">
      <w:start w:val="1"/>
      <w:numFmt w:val="decimal"/>
      <w:pStyle w:val="ListNumber"/>
      <w:lvlText w:val="%1."/>
      <w:lvlJc w:val="left"/>
      <w:pPr>
        <w:ind w:left="936" w:hanging="360"/>
      </w:pPr>
      <w:rPr>
        <w:rFonts w:hint="default"/>
        <w:b/>
        <w:color w:val="2B579A" w:themeColor="accent5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2A"/>
    <w:rsid w:val="000C7558"/>
    <w:rsid w:val="00111C05"/>
    <w:rsid w:val="00190AEB"/>
    <w:rsid w:val="00263831"/>
    <w:rsid w:val="00266547"/>
    <w:rsid w:val="002935CE"/>
    <w:rsid w:val="00351A2B"/>
    <w:rsid w:val="003545F7"/>
    <w:rsid w:val="003823B8"/>
    <w:rsid w:val="003B0310"/>
    <w:rsid w:val="00470A12"/>
    <w:rsid w:val="004B2CBF"/>
    <w:rsid w:val="005C7044"/>
    <w:rsid w:val="0066790C"/>
    <w:rsid w:val="00707CB3"/>
    <w:rsid w:val="00730409"/>
    <w:rsid w:val="00742E6D"/>
    <w:rsid w:val="00755931"/>
    <w:rsid w:val="00790BC0"/>
    <w:rsid w:val="007B2C1A"/>
    <w:rsid w:val="0083508A"/>
    <w:rsid w:val="008D7D82"/>
    <w:rsid w:val="008E4E20"/>
    <w:rsid w:val="00951037"/>
    <w:rsid w:val="009642BB"/>
    <w:rsid w:val="009C4FA5"/>
    <w:rsid w:val="009F06A7"/>
    <w:rsid w:val="00A0108F"/>
    <w:rsid w:val="00A21D69"/>
    <w:rsid w:val="00A40EE0"/>
    <w:rsid w:val="00A5323F"/>
    <w:rsid w:val="00B52F97"/>
    <w:rsid w:val="00B564AF"/>
    <w:rsid w:val="00B57005"/>
    <w:rsid w:val="00B742CF"/>
    <w:rsid w:val="00B75B9C"/>
    <w:rsid w:val="00CD2BBB"/>
    <w:rsid w:val="00CD722A"/>
    <w:rsid w:val="00CE32CC"/>
    <w:rsid w:val="00D107A3"/>
    <w:rsid w:val="00D10EAF"/>
    <w:rsid w:val="00E47FA1"/>
    <w:rsid w:val="00F67A6D"/>
    <w:rsid w:val="00F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71D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57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5" w:unhideWhenUsed="0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190AE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NoSpacing">
    <w:name w:val="No Spacing"/>
    <w:uiPriority w:val="98"/>
    <w:qFormat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  <w:sz w:val="24"/>
    </w:rPr>
  </w:style>
  <w:style w:type="paragraph" w:styleId="Title">
    <w:name w:val="Title"/>
    <w:basedOn w:val="Normal"/>
    <w:link w:val="TitleCh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2400"/>
      <w:ind w:left="576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Strong">
    <w:name w:val="Strong"/>
    <w:basedOn w:val="DefaultParagraphFont"/>
    <w:uiPriority w:val="5"/>
    <w:qFormat/>
    <w:rPr>
      <w:rFonts w:asciiTheme="minorHAnsi" w:hAnsiTheme="minorHAnsi"/>
      <w:b/>
      <w:bCs/>
      <w:color w:val="2B579A" w:themeColor="accent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54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4"/>
    <w:rsid w:val="00190AEB"/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2F97"/>
    <w:pPr>
      <w:pBdr>
        <w:bottom w:val="none" w:sz="0" w:space="0" w:color="auto"/>
      </w:pBdr>
      <w:spacing w:before="240" w:after="0" w:line="259" w:lineRule="auto"/>
      <w:ind w:left="0" w:right="0"/>
      <w:outlineLvl w:val="9"/>
    </w:pPr>
    <w:rPr>
      <w:color w:val="2E74B5" w:themeColor="accent1" w:themeShade="BF"/>
      <w:kern w:val="0"/>
      <w:sz w:val="32"/>
      <w:szCs w:val="32"/>
      <w14:ligatures w14:val="none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B52F9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52F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30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576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5" w:unhideWhenUsed="0" w:qFormat="1"/>
    <w:lsdException w:name="Emphasis" w:uiPriority="2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190AE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NoSpacing">
    <w:name w:val="No Spacing"/>
    <w:uiPriority w:val="98"/>
    <w:qFormat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  <w:sz w:val="24"/>
    </w:rPr>
  </w:style>
  <w:style w:type="paragraph" w:styleId="Title">
    <w:name w:val="Title"/>
    <w:basedOn w:val="Normal"/>
    <w:link w:val="TitleCh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2400"/>
      <w:ind w:left="576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Strong">
    <w:name w:val="Strong"/>
    <w:basedOn w:val="DefaultParagraphFont"/>
    <w:uiPriority w:val="5"/>
    <w:qFormat/>
    <w:rPr>
      <w:rFonts w:asciiTheme="minorHAnsi" w:hAnsiTheme="minorHAnsi"/>
      <w:b/>
      <w:bCs/>
      <w:color w:val="2B579A" w:themeColor="accent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5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54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4"/>
    <w:rsid w:val="00190AEB"/>
    <w:rPr>
      <w:rFonts w:asciiTheme="majorHAnsi" w:eastAsiaTheme="majorEastAsia" w:hAnsiTheme="majorHAnsi" w:cstheme="majorBidi"/>
      <w:b/>
      <w:color w:val="2E74B5" w:themeColor="accent1" w:themeShade="BF"/>
      <w:sz w:val="4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52F97"/>
    <w:pPr>
      <w:pBdr>
        <w:bottom w:val="none" w:sz="0" w:space="0" w:color="auto"/>
      </w:pBdr>
      <w:spacing w:before="240" w:after="0" w:line="259" w:lineRule="auto"/>
      <w:ind w:left="0" w:right="0"/>
      <w:outlineLvl w:val="9"/>
    </w:pPr>
    <w:rPr>
      <w:color w:val="2E74B5" w:themeColor="accent1" w:themeShade="BF"/>
      <w:kern w:val="0"/>
      <w:sz w:val="32"/>
      <w:szCs w:val="32"/>
      <w14:ligatures w14:val="none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B52F9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52F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2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3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magicalpanda/MagicalRecord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alee\AppData\Roaming\Microsoft\Templates\Welcome%20to%20Word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0E1"/>
    <w:rsid w:val="004520E1"/>
    <w:rsid w:val="005E20DB"/>
    <w:rsid w:val="009F754E"/>
    <w:rsid w:val="00E43AE2"/>
    <w:rsid w:val="00F3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76052C6E564B08B5744DFD65B85D5A">
    <w:name w:val="B676052C6E564B08B5744DFD65B85D5A"/>
    <w:rsid w:val="004520E1"/>
  </w:style>
  <w:style w:type="paragraph" w:customStyle="1" w:styleId="6DAA836A54FE46B5A6903018F2BF1640">
    <w:name w:val="6DAA836A54FE46B5A6903018F2BF1640"/>
    <w:rsid w:val="004520E1"/>
  </w:style>
  <w:style w:type="character" w:styleId="PlaceholderText">
    <w:name w:val="Placeholder Text"/>
    <w:basedOn w:val="DefaultParagraphFont"/>
    <w:uiPriority w:val="99"/>
    <w:semiHidden/>
    <w:rsid w:val="004520E1"/>
    <w:rPr>
      <w:color w:val="808080"/>
    </w:rPr>
  </w:style>
  <w:style w:type="paragraph" w:customStyle="1" w:styleId="6698B971DE0F4ECC917311DBA1AAB336">
    <w:name w:val="6698B971DE0F4ECC917311DBA1AAB336"/>
    <w:rsid w:val="004520E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76052C6E564B08B5744DFD65B85D5A">
    <w:name w:val="B676052C6E564B08B5744DFD65B85D5A"/>
    <w:rsid w:val="004520E1"/>
  </w:style>
  <w:style w:type="paragraph" w:customStyle="1" w:styleId="6DAA836A54FE46B5A6903018F2BF1640">
    <w:name w:val="6DAA836A54FE46B5A6903018F2BF1640"/>
    <w:rsid w:val="004520E1"/>
  </w:style>
  <w:style w:type="character" w:styleId="PlaceholderText">
    <w:name w:val="Placeholder Text"/>
    <w:basedOn w:val="DefaultParagraphFont"/>
    <w:uiPriority w:val="99"/>
    <w:semiHidden/>
    <w:rsid w:val="004520E1"/>
    <w:rPr>
      <w:color w:val="808080"/>
    </w:rPr>
  </w:style>
  <w:style w:type="paragraph" w:customStyle="1" w:styleId="6698B971DE0F4ECC917311DBA1AAB336">
    <w:name w:val="6698B971DE0F4ECC917311DBA1AAB336"/>
    <w:rsid w:val="004520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Win32TaT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241B-F10E-9F4E-9A7D-F0419551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\Users\ualee\AppData\Roaming\Microsoft\Templates\Welcome to Word(2).dotx</Template>
  <TotalTime>10</TotalTime>
  <Pages>4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 tecnologies</dc:creator>
  <cp:keywords/>
  <dc:description/>
  <cp:lastModifiedBy>Muhammad Asif Kamboh</cp:lastModifiedBy>
  <cp:revision>3</cp:revision>
  <cp:lastPrinted>2017-07-16T13:03:00Z</cp:lastPrinted>
  <dcterms:created xsi:type="dcterms:W3CDTF">2018-06-04T07:47:00Z</dcterms:created>
  <dcterms:modified xsi:type="dcterms:W3CDTF">2018-06-04T07:59:00Z</dcterms:modified>
</cp:coreProperties>
</file>